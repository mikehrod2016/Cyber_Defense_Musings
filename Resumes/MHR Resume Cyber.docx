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D640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C6B0985" wp14:editId="2158F598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8840C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1E49D51B" w14:textId="77777777" w:rsidTr="000C2572">
        <w:trPr>
          <w:trHeight w:val="1152"/>
        </w:trPr>
        <w:tc>
          <w:tcPr>
            <w:tcW w:w="900" w:type="dxa"/>
          </w:tcPr>
          <w:p w14:paraId="65A7354E" w14:textId="77777777" w:rsidR="00605A5B" w:rsidRDefault="00605A5B"/>
        </w:tc>
        <w:tc>
          <w:tcPr>
            <w:tcW w:w="8991" w:type="dxa"/>
          </w:tcPr>
          <w:p w14:paraId="5AB4EC4B" w14:textId="235DDD55" w:rsidR="00605A5B" w:rsidRPr="000C2572" w:rsidRDefault="000C2572" w:rsidP="00AB2CDC">
            <w:pPr>
              <w:pStyle w:val="TitleAlt"/>
              <w:rPr>
                <w:sz w:val="56"/>
                <w:szCs w:val="56"/>
              </w:rPr>
            </w:pPr>
            <w:r w:rsidRPr="000C2572">
              <w:rPr>
                <w:rStyle w:val="TitleChar"/>
                <w:sz w:val="56"/>
                <w:szCs w:val="56"/>
              </w:rPr>
              <w:t>Michael</w:t>
            </w:r>
            <w:r w:rsidR="0099062D">
              <w:rPr>
                <w:rStyle w:val="TitleChar"/>
                <w:sz w:val="56"/>
                <w:szCs w:val="56"/>
              </w:rPr>
              <w:t xml:space="preserve"> H</w:t>
            </w:r>
            <w:r w:rsidRPr="000C2572">
              <w:rPr>
                <w:rStyle w:val="TitleChar"/>
                <w:sz w:val="56"/>
                <w:szCs w:val="56"/>
              </w:rPr>
              <w:t xml:space="preserve"> Rodriguez</w:t>
            </w:r>
          </w:p>
          <w:p w14:paraId="293922BC" w14:textId="5F0AA839" w:rsidR="000C2572" w:rsidRPr="000C2572" w:rsidRDefault="000C2572" w:rsidP="000C2572">
            <w:pPr>
              <w:pStyle w:val="Subtitle"/>
              <w:rPr>
                <w:sz w:val="36"/>
                <w:szCs w:val="36"/>
              </w:rPr>
            </w:pPr>
            <w:r w:rsidRPr="000C2572">
              <w:rPr>
                <w:sz w:val="36"/>
                <w:szCs w:val="36"/>
              </w:rPr>
              <w:t>Cybersecurity Analyst</w:t>
            </w:r>
          </w:p>
          <w:p w14:paraId="69D9D5DB" w14:textId="22AE81EE" w:rsidR="00605A5B" w:rsidRPr="000C2572" w:rsidRDefault="00E24434" w:rsidP="00A77921">
            <w:pPr>
              <w:pStyle w:val="Subtitle"/>
              <w:rPr>
                <w:sz w:val="32"/>
                <w:szCs w:val="32"/>
              </w:rPr>
            </w:pPr>
            <w:r w:rsidRPr="000C2572">
              <w:rPr>
                <w:sz w:val="32"/>
                <w:szCs w:val="32"/>
              </w:rPr>
              <w:t>Clearance</w:t>
            </w:r>
            <w:r>
              <w:rPr>
                <w:sz w:val="32"/>
                <w:szCs w:val="32"/>
              </w:rPr>
              <w:t>:</w:t>
            </w:r>
            <w:r w:rsidRPr="000C2572">
              <w:rPr>
                <w:sz w:val="32"/>
                <w:szCs w:val="32"/>
              </w:rPr>
              <w:t xml:space="preserve"> </w:t>
            </w:r>
            <w:r w:rsidR="000C2572" w:rsidRPr="000C2572">
              <w:rPr>
                <w:sz w:val="32"/>
                <w:szCs w:val="32"/>
              </w:rPr>
              <w:t>TS//SCI with CI Polygraph</w:t>
            </w:r>
          </w:p>
        </w:tc>
        <w:tc>
          <w:tcPr>
            <w:tcW w:w="899" w:type="dxa"/>
          </w:tcPr>
          <w:p w14:paraId="64EE1FE1" w14:textId="77777777" w:rsidR="00605A5B" w:rsidRDefault="00605A5B"/>
        </w:tc>
      </w:tr>
    </w:tbl>
    <w:p w14:paraId="11812289" w14:textId="5DFF7696" w:rsidR="00507E93" w:rsidRPr="00507E93" w:rsidRDefault="00000000">
      <w:pPr>
        <w:rPr>
          <w:sz w:val="8"/>
          <w:szCs w:val="8"/>
        </w:rPr>
      </w:pPr>
      <w:r>
        <w:rPr>
          <w:sz w:val="20"/>
          <w:szCs w:val="20"/>
        </w:rPr>
        <w:pict w14:anchorId="5F7D1E47">
          <v:rect id="_x0000_i1025" style="width:0;height:1.5pt" o:hralign="center" o:hrstd="t" o:hr="t" fillcolor="#a0a0a0" stroked="f"/>
        </w:pic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605A5B" w14:paraId="70532092" w14:textId="77777777" w:rsidTr="00E24434">
        <w:trPr>
          <w:trHeight w:val="1953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2B36465E" w14:textId="77777777" w:rsidR="00605A5B" w:rsidRPr="00605A5B" w:rsidRDefault="00000000" w:rsidP="00A36128">
            <w:pPr>
              <w:pStyle w:val="Heading1"/>
            </w:pPr>
            <w:sdt>
              <w:sdtPr>
                <w:id w:val="1604447469"/>
                <w:placeholder>
                  <w:docPart w:val="6FC80FFA4FDD40E18790BD6B22DB26E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2AF20111" w14:textId="5722494F" w:rsidR="00A36128" w:rsidRDefault="00A36128" w:rsidP="00A36128">
            <w:hyperlink r:id="rId10" w:history="1">
              <w:r w:rsidRPr="000A03EE">
                <w:rPr>
                  <w:rStyle w:val="Hyperlink"/>
                </w:rPr>
                <w:t>mhrodvvv@protonmail.com</w:t>
              </w:r>
            </w:hyperlink>
          </w:p>
          <w:p w14:paraId="5CDA3828" w14:textId="09E4E4D7" w:rsidR="00A36128" w:rsidRDefault="00A36128" w:rsidP="00A36128">
            <w:r>
              <w:t>732-925-8335</w:t>
            </w:r>
          </w:p>
          <w:p w14:paraId="0A2CA1A5" w14:textId="2A39EA69" w:rsidR="003C2711" w:rsidRDefault="003C2711" w:rsidP="00A36128">
            <w:hyperlink r:id="rId11" w:history="1">
              <w:r w:rsidRPr="003C2711">
                <w:rPr>
                  <w:rStyle w:val="Hyperlink"/>
                </w:rPr>
                <w:t>LinkedIn</w:t>
              </w:r>
            </w:hyperlink>
          </w:p>
          <w:p w14:paraId="2A08E3E1" w14:textId="514B672B" w:rsidR="00C42F47" w:rsidRPr="00C42F47" w:rsidRDefault="00E24434" w:rsidP="00A36128">
            <w:r>
              <w:t>Portsmouth, V</w:t>
            </w:r>
            <w:r w:rsidR="00D54F68">
              <w:t>irginia</w:t>
            </w:r>
          </w:p>
          <w:p w14:paraId="520DE879" w14:textId="6ABFA632" w:rsidR="00A36128" w:rsidRDefault="00000000" w:rsidP="00A36128">
            <w:r>
              <w:rPr>
                <w:sz w:val="20"/>
                <w:szCs w:val="20"/>
              </w:rPr>
              <w:pict w14:anchorId="57D03CF7"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9C3DF3" w14:textId="749BF2B9" w:rsidR="00605A5B" w:rsidRDefault="0009190E" w:rsidP="00C42F47">
            <w:pPr>
              <w:pStyle w:val="Heading1"/>
            </w:pPr>
            <w:r>
              <w:t>Summary</w:t>
            </w:r>
          </w:p>
          <w:p w14:paraId="570184DE" w14:textId="79D92C1C" w:rsidR="005D0A02" w:rsidRPr="005D0A02" w:rsidRDefault="000C2572" w:rsidP="005D0A02">
            <w:r w:rsidRPr="000C2572">
              <w:t>US Navy Cyber Security Analyst with 8 years of experience.</w:t>
            </w:r>
            <w:r w:rsidR="00F1738E">
              <w:t xml:space="preserve"> </w:t>
            </w:r>
            <w:r w:rsidRPr="000C2572">
              <w:t>Experience</w:t>
            </w:r>
            <w:r w:rsidR="00F1738E">
              <w:t>d</w:t>
            </w:r>
            <w:r w:rsidRPr="000C2572">
              <w:t xml:space="preserve"> in the development of </w:t>
            </w:r>
            <w:r w:rsidR="00A04512">
              <w:t>scripts</w:t>
            </w:r>
            <w:r w:rsidRPr="000C2572">
              <w:t xml:space="preserve"> to supplement </w:t>
            </w:r>
            <w:r w:rsidR="00F1738E">
              <w:t>network</w:t>
            </w:r>
            <w:r w:rsidRPr="000C2572">
              <w:t xml:space="preserve"> defense. Innovator that streamlines workflows, balances business needs with security, and present</w:t>
            </w:r>
            <w:r w:rsidR="000C6F6F">
              <w:t>s</w:t>
            </w:r>
            <w:r w:rsidRPr="000C2572">
              <w:t xml:space="preserve"> findings with follow up solutions. </w:t>
            </w:r>
          </w:p>
        </w:tc>
      </w:tr>
      <w:tr w:rsidR="005D36AC" w14:paraId="097794CF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40157EC5" w14:textId="77777777" w:rsidR="005D36AC" w:rsidRPr="000C2572" w:rsidRDefault="00000000" w:rsidP="00A36128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23097672"/>
                <w:placeholder>
                  <w:docPart w:val="0D1574E91C384B47A63F100E345B0D0B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A36128">
                  <w:rPr>
                    <w:sz w:val="24"/>
                  </w:rPr>
                  <w:t>Education</w:t>
                </w:r>
              </w:sdtContent>
            </w:sdt>
          </w:p>
          <w:p w14:paraId="4CFF0787" w14:textId="11EC842E" w:rsidR="000C2572" w:rsidRPr="00CB3F40" w:rsidRDefault="000C2572" w:rsidP="00A36128">
            <w:pPr>
              <w:pStyle w:val="Heading1"/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</w:pPr>
            <w:r w:rsidRPr="00CB3F40"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  <w:t>University of M</w:t>
            </w:r>
            <w:r w:rsidR="00CB3F40"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  <w:t>D</w:t>
            </w:r>
            <w:r w:rsidRPr="00CB3F40"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  <w:t xml:space="preserve"> Global Campus</w:t>
            </w:r>
          </w:p>
          <w:p w14:paraId="0B46562A" w14:textId="4F9B0D96" w:rsidR="00117EEA" w:rsidRPr="00CB3F40" w:rsidRDefault="00117EEA" w:rsidP="00117EEA">
            <w:pPr>
              <w:pStyle w:val="Heading1"/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CB3F40"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>Bachelor</w:t>
            </w:r>
            <w:r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>s</w:t>
            </w:r>
            <w:r w:rsidRPr="00CB3F40"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 xml:space="preserve"> of Computer Science &amp; </w:t>
            </w:r>
            <w:r w:rsidR="00A24F4D"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 xml:space="preserve">Digital Media &amp; </w:t>
            </w:r>
            <w:r w:rsidRPr="00CB3F40"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 xml:space="preserve">Web Technology </w:t>
            </w:r>
          </w:p>
          <w:p w14:paraId="0B59B375" w14:textId="362156F5" w:rsidR="00117EEA" w:rsidRPr="00117EEA" w:rsidRDefault="00117EEA" w:rsidP="00A36128">
            <w:pPr>
              <w:pStyle w:val="Heading1"/>
              <w:rPr>
                <w:rFonts w:asciiTheme="minorHAnsi" w:eastAsiaTheme="majorEastAsia" w:hAnsiTheme="minorHAnsi" w:cstheme="majorBidi"/>
                <w:b w:val="0"/>
                <w:iCs/>
                <w:color w:val="242935" w:themeColor="accent1" w:themeShade="BF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ajorBidi"/>
                <w:b w:val="0"/>
                <w:iCs/>
                <w:color w:val="242935" w:themeColor="accent1" w:themeShade="BF"/>
                <w:sz w:val="20"/>
                <w:szCs w:val="20"/>
              </w:rPr>
              <w:t>Projected Summer 2025</w:t>
            </w:r>
          </w:p>
          <w:p w14:paraId="52E905EA" w14:textId="4B8D51B6" w:rsidR="000C2572" w:rsidRPr="00A24F4D" w:rsidRDefault="000C2572" w:rsidP="00A36128">
            <w:pPr>
              <w:pStyle w:val="Heading1"/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CB3F40">
              <w:rPr>
                <w:rFonts w:asciiTheme="minorHAnsi" w:eastAsiaTheme="majorEastAsia" w:hAnsiTheme="minorHAnsi" w:cstheme="majorBidi"/>
                <w:bCs/>
                <w:iCs/>
                <w:color w:val="242935" w:themeColor="accent1" w:themeShade="BF"/>
                <w:sz w:val="20"/>
                <w:szCs w:val="20"/>
              </w:rPr>
              <w:t xml:space="preserve">Associates of Arts, General Studies – Computer Studies </w:t>
            </w:r>
          </w:p>
          <w:p w14:paraId="5094B7A6" w14:textId="79E4BF20" w:rsidR="000C2572" w:rsidRPr="00CB3F40" w:rsidRDefault="000C2572" w:rsidP="00A36128">
            <w:pPr>
              <w:pStyle w:val="Heading1"/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</w:pPr>
            <w:r w:rsidRPr="00CB3F40">
              <w:rPr>
                <w:rFonts w:asciiTheme="minorHAnsi" w:eastAsiaTheme="majorEastAsia" w:hAnsiTheme="minorHAnsi" w:cstheme="majorBidi"/>
                <w:bCs/>
                <w:iCs/>
                <w:sz w:val="20"/>
                <w:szCs w:val="20"/>
              </w:rPr>
              <w:t>US Navy Information Warfare Training Command</w:t>
            </w:r>
          </w:p>
          <w:p w14:paraId="74564CBE" w14:textId="4B2217D0" w:rsidR="000C2572" w:rsidRPr="00A36128" w:rsidRDefault="000C2572" w:rsidP="00A36128">
            <w:pPr>
              <w:pStyle w:val="Heading1"/>
              <w:rPr>
                <w:rFonts w:asciiTheme="minorHAnsi" w:eastAsiaTheme="majorEastAsia" w:hAnsiTheme="minorHAnsi" w:cstheme="majorBidi"/>
                <w:b w:val="0"/>
                <w:iCs/>
                <w:color w:val="242935" w:themeColor="accent1" w:themeShade="BF"/>
                <w:sz w:val="20"/>
                <w:szCs w:val="20"/>
              </w:rPr>
            </w:pPr>
            <w:r w:rsidRPr="00A36128">
              <w:rPr>
                <w:rFonts w:asciiTheme="minorHAnsi" w:eastAsiaTheme="majorEastAsia" w:hAnsiTheme="minorHAnsi" w:cstheme="majorBidi"/>
                <w:b w:val="0"/>
                <w:iCs/>
                <w:color w:val="242935" w:themeColor="accent1" w:themeShade="BF"/>
                <w:sz w:val="20"/>
                <w:szCs w:val="20"/>
              </w:rPr>
              <w:t>Joint Cyber Analysis Course</w:t>
            </w:r>
          </w:p>
          <w:p w14:paraId="4A681219" w14:textId="2D84FD87" w:rsidR="005D36AC" w:rsidRPr="00A36128" w:rsidRDefault="000C2572" w:rsidP="00A36128">
            <w:pPr>
              <w:pStyle w:val="Heading4"/>
              <w:rPr>
                <w:sz w:val="20"/>
                <w:szCs w:val="20"/>
              </w:rPr>
            </w:pPr>
            <w:r w:rsidRPr="00A36128">
              <w:rPr>
                <w:sz w:val="20"/>
                <w:szCs w:val="20"/>
              </w:rPr>
              <w:t>Intermediate Cyber Core</w:t>
            </w:r>
          </w:p>
          <w:p w14:paraId="158B31E9" w14:textId="77777777" w:rsidR="005D36AC" w:rsidRPr="000C2572" w:rsidRDefault="005D36AC" w:rsidP="00E8639E">
            <w:pPr>
              <w:pStyle w:val="Heading4"/>
              <w:jc w:val="right"/>
              <w:rPr>
                <w:sz w:val="20"/>
                <w:szCs w:val="20"/>
              </w:rPr>
            </w:pPr>
          </w:p>
          <w:p w14:paraId="18066F8B" w14:textId="4F0E5F87" w:rsidR="005D36AC" w:rsidRPr="000C2572" w:rsidRDefault="00000000" w:rsidP="00E8639E">
            <w:pPr>
              <w:pStyle w:val="Heading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7573A5D1">
                <v:rect id="_x0000_i1027" style="width:0;height:1.5pt" o:hralign="center" o:hrstd="t" o:hr="t" fillcolor="#a0a0a0" stroked="f"/>
              </w:pict>
            </w:r>
          </w:p>
          <w:p w14:paraId="49F1EE4E" w14:textId="11470104" w:rsidR="005D36AC" w:rsidRPr="00A36128" w:rsidRDefault="000C2572" w:rsidP="00E24434">
            <w:pPr>
              <w:pStyle w:val="Heading1"/>
              <w:rPr>
                <w:sz w:val="24"/>
              </w:rPr>
            </w:pPr>
            <w:r w:rsidRPr="00A36128">
              <w:rPr>
                <w:sz w:val="24"/>
              </w:rPr>
              <w:t>Certifications</w:t>
            </w:r>
          </w:p>
          <w:p w14:paraId="1D3875AC" w14:textId="251BE5C5" w:rsidR="00A36128" w:rsidRDefault="000C2572" w:rsidP="00E24434">
            <w:pPr>
              <w:pStyle w:val="Heading1"/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 xml:space="preserve">SANS </w:t>
            </w:r>
            <w:r w:rsidR="00A36128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 xml:space="preserve">                                 </w:t>
            </w:r>
            <w:r w:rsidR="00A36128" w:rsidRPr="000C2572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>202</w:t>
            </w:r>
            <w:r w:rsidR="00A36128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>3</w:t>
            </w:r>
          </w:p>
          <w:p w14:paraId="0A5CCA02" w14:textId="745A1FB6" w:rsidR="000C2572" w:rsidRPr="000C2572" w:rsidRDefault="000C2572" w:rsidP="00A36128">
            <w:pPr>
              <w:pStyle w:val="Heading1"/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GIAC Certified Incident Handler</w:t>
            </w:r>
          </w:p>
          <w:p w14:paraId="01FFCD34" w14:textId="2955BBA3" w:rsidR="00A36128" w:rsidRDefault="000C2572" w:rsidP="00E24434">
            <w:pPr>
              <w:pStyle w:val="Heading1"/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>CompTIA</w:t>
            </w:r>
            <w:r w:rsidR="00A36128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 xml:space="preserve">                         </w:t>
            </w:r>
            <w:r w:rsidRPr="000C2572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 xml:space="preserve"> </w:t>
            </w:r>
            <w:r w:rsidR="00A36128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>2024</w:t>
            </w:r>
          </w:p>
          <w:p w14:paraId="220EDD6E" w14:textId="1244BEC7" w:rsidR="00A36128" w:rsidRPr="00A36128" w:rsidRDefault="000C2572" w:rsidP="00A36128">
            <w:pPr>
              <w:pStyle w:val="Heading1"/>
              <w:numPr>
                <w:ilvl w:val="0"/>
                <w:numId w:val="7"/>
              </w:numPr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Security+</w:t>
            </w:r>
          </w:p>
          <w:p w14:paraId="6501A149" w14:textId="59905CCB" w:rsidR="00A36128" w:rsidRPr="00A36128" w:rsidRDefault="000C2572" w:rsidP="00A36128">
            <w:pPr>
              <w:pStyle w:val="Heading1"/>
              <w:numPr>
                <w:ilvl w:val="0"/>
                <w:numId w:val="7"/>
              </w:numPr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Cloud+</w:t>
            </w:r>
          </w:p>
          <w:p w14:paraId="2085708E" w14:textId="4ADA450E" w:rsidR="00A36128" w:rsidRPr="00A36128" w:rsidRDefault="000C2572" w:rsidP="00A36128">
            <w:pPr>
              <w:pStyle w:val="Heading1"/>
              <w:numPr>
                <w:ilvl w:val="0"/>
                <w:numId w:val="7"/>
              </w:numPr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Pentest+</w:t>
            </w:r>
          </w:p>
          <w:p w14:paraId="24BE66A0" w14:textId="00511E70" w:rsidR="000C2572" w:rsidRPr="000C2572" w:rsidRDefault="000C2572" w:rsidP="00A36128">
            <w:pPr>
              <w:pStyle w:val="Heading1"/>
              <w:numPr>
                <w:ilvl w:val="0"/>
                <w:numId w:val="7"/>
              </w:numPr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</w:pPr>
            <w:proofErr w:type="spellStart"/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CySA</w:t>
            </w:r>
            <w:proofErr w:type="spellEnd"/>
            <w:r w:rsidRPr="000C2572">
              <w:rPr>
                <w:rFonts w:eastAsiaTheme="majorEastAsia" w:cstheme="majorBidi"/>
                <w:b w:val="0"/>
                <w:bCs/>
                <w:iCs/>
                <w:color w:val="242935" w:themeColor="accent1" w:themeShade="BF"/>
                <w:sz w:val="20"/>
                <w:szCs w:val="20"/>
              </w:rPr>
              <w:t>+</w:t>
            </w:r>
          </w:p>
          <w:p w14:paraId="3773CEEF" w14:textId="77777777" w:rsidR="000C2572" w:rsidRPr="000C2572" w:rsidRDefault="000C2572" w:rsidP="00A36128">
            <w:pPr>
              <w:pStyle w:val="Heading1"/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</w:pPr>
            <w:r w:rsidRPr="000C2572">
              <w:rPr>
                <w:rFonts w:eastAsiaTheme="majorEastAsia" w:cstheme="majorBidi"/>
                <w:iCs/>
                <w:color w:val="242935" w:themeColor="accent1" w:themeShade="BF"/>
                <w:sz w:val="20"/>
                <w:szCs w:val="20"/>
              </w:rPr>
              <w:t>US Navy H30A Cyber Defense Analyst - 2021</w:t>
            </w:r>
          </w:p>
          <w:p w14:paraId="745FF762" w14:textId="50453706" w:rsidR="005D36AC" w:rsidRPr="000C2572" w:rsidRDefault="005D36AC" w:rsidP="00E8639E">
            <w:pPr>
              <w:pStyle w:val="Heading4"/>
              <w:jc w:val="right"/>
              <w:rPr>
                <w:sz w:val="20"/>
                <w:szCs w:val="20"/>
              </w:rPr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0A2626A" w14:textId="77777777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A86ACF661AA04CF29FC1B7400A8A7857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E24434">
                  <w:rPr>
                    <w:sz w:val="24"/>
                  </w:rPr>
                  <w:t>Experience</w:t>
                </w:r>
              </w:sdtContent>
            </w:sdt>
          </w:p>
          <w:p w14:paraId="7EC7C28B" w14:textId="001EFE51" w:rsidR="00432EAA" w:rsidRPr="000C2572" w:rsidRDefault="00432EAA" w:rsidP="00432EAA">
            <w:pPr>
              <w:pStyle w:val="Heading1"/>
              <w:rPr>
                <w:iCs/>
                <w:sz w:val="20"/>
              </w:rPr>
            </w:pPr>
            <w:r w:rsidRPr="000C2572">
              <w:rPr>
                <w:iCs/>
                <w:sz w:val="20"/>
              </w:rPr>
              <w:t>Senior Warning Intelligence Analyst</w:t>
            </w:r>
            <w:r w:rsidRPr="00E24434">
              <w:rPr>
                <w:iCs/>
                <w:sz w:val="20"/>
              </w:rPr>
              <w:t xml:space="preserve">      </w:t>
            </w:r>
            <w:r w:rsidRPr="000C2572">
              <w:rPr>
                <w:iCs/>
                <w:sz w:val="20"/>
              </w:rPr>
              <w:t>16Mar2021</w:t>
            </w:r>
            <w:r w:rsidRPr="00E24434">
              <w:rPr>
                <w:iCs/>
                <w:sz w:val="20"/>
              </w:rPr>
              <w:t xml:space="preserve"> </w:t>
            </w:r>
            <w:r w:rsidRPr="000C2572">
              <w:rPr>
                <w:iCs/>
                <w:sz w:val="20"/>
              </w:rPr>
              <w:t>-</w:t>
            </w:r>
            <w:r w:rsidRPr="00E24434">
              <w:rPr>
                <w:iCs/>
                <w:sz w:val="20"/>
              </w:rPr>
              <w:t xml:space="preserve"> </w:t>
            </w:r>
            <w:r w:rsidRPr="000C2572">
              <w:rPr>
                <w:iCs/>
                <w:sz w:val="20"/>
              </w:rPr>
              <w:t>15Jul</w:t>
            </w:r>
            <w:r w:rsidRPr="00E24434">
              <w:rPr>
                <w:iCs/>
                <w:sz w:val="20"/>
              </w:rPr>
              <w:t>2025</w:t>
            </w:r>
          </w:p>
          <w:p w14:paraId="507F4315" w14:textId="77777777" w:rsidR="00432EAA" w:rsidRPr="000C2572" w:rsidRDefault="00432EAA" w:rsidP="00432EAA">
            <w:pPr>
              <w:pStyle w:val="Heading1"/>
              <w:rPr>
                <w:iCs/>
                <w:sz w:val="20"/>
              </w:rPr>
            </w:pPr>
            <w:r w:rsidRPr="000C2572">
              <w:rPr>
                <w:iCs/>
                <w:sz w:val="20"/>
              </w:rPr>
              <w:t>Level 3 Cyber Security Service Provider NCDOC, Suffolk, VA</w:t>
            </w:r>
          </w:p>
          <w:p w14:paraId="3D3D6EBF" w14:textId="18EF8ED5" w:rsidR="00432EAA" w:rsidRDefault="00432EAA" w:rsidP="00432EAA">
            <w:pPr>
              <w:pStyle w:val="Heading1"/>
              <w:numPr>
                <w:ilvl w:val="0"/>
                <w:numId w:val="5"/>
              </w:numPr>
              <w:rPr>
                <w:b w:val="0"/>
                <w:bCs/>
                <w:iCs/>
                <w:color w:val="auto"/>
                <w:sz w:val="20"/>
              </w:rPr>
            </w:pPr>
            <w:r w:rsidRPr="000C2572">
              <w:rPr>
                <w:b w:val="0"/>
                <w:bCs/>
                <w:iCs/>
                <w:color w:val="auto"/>
                <w:sz w:val="20"/>
              </w:rPr>
              <w:t>Reviewed over 10,000 intelligence reports for Indicators of Compromise with follow up queries to determine Naval Network impact.</w:t>
            </w:r>
            <w:r>
              <w:rPr>
                <w:b w:val="0"/>
                <w:bCs/>
                <w:iCs/>
                <w:color w:val="auto"/>
                <w:sz w:val="20"/>
              </w:rPr>
              <w:t xml:space="preserve"> </w:t>
            </w:r>
            <w:r w:rsidR="00BE6AAE" w:rsidRPr="000C2572">
              <w:rPr>
                <w:b w:val="0"/>
                <w:bCs/>
                <w:iCs/>
                <w:color w:val="auto"/>
                <w:sz w:val="20"/>
              </w:rPr>
              <w:t xml:space="preserve">Developed Python scripts </w:t>
            </w:r>
            <w:r w:rsidR="00BE6AAE">
              <w:rPr>
                <w:b w:val="0"/>
                <w:bCs/>
                <w:iCs/>
                <w:color w:val="auto"/>
                <w:sz w:val="20"/>
              </w:rPr>
              <w:t>to streamline</w:t>
            </w:r>
            <w:r w:rsidR="00BE6AAE" w:rsidRPr="000C2572">
              <w:rPr>
                <w:b w:val="0"/>
                <w:bCs/>
                <w:iCs/>
                <w:color w:val="auto"/>
                <w:sz w:val="20"/>
              </w:rPr>
              <w:t xml:space="preserve"> analysis of network traffic.</w:t>
            </w:r>
          </w:p>
          <w:p w14:paraId="551B0ABB" w14:textId="71494E53" w:rsidR="005D36AC" w:rsidRPr="00432EAA" w:rsidRDefault="00432EAA" w:rsidP="00432EAA">
            <w:pPr>
              <w:pStyle w:val="Heading1"/>
              <w:numPr>
                <w:ilvl w:val="0"/>
                <w:numId w:val="5"/>
              </w:numPr>
              <w:rPr>
                <w:b w:val="0"/>
                <w:bCs/>
                <w:iCs/>
                <w:color w:val="auto"/>
                <w:sz w:val="20"/>
              </w:rPr>
            </w:pPr>
            <w:r w:rsidRPr="000C2572">
              <w:rPr>
                <w:b w:val="0"/>
                <w:bCs/>
                <w:iCs/>
                <w:color w:val="auto"/>
                <w:sz w:val="20"/>
              </w:rPr>
              <w:t xml:space="preserve">Supervisor for up to 10 analysts on workflows (1 year). Trained and oversaw on in depth malware threat reporting and mitigation implementation. </w:t>
            </w:r>
          </w:p>
        </w:tc>
      </w:tr>
      <w:tr w:rsidR="005D36AC" w14:paraId="2F719B13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4B9479C1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52F97C49" w14:textId="6CECC4D2" w:rsidR="00432EAA" w:rsidRPr="000C2572" w:rsidRDefault="00432EAA" w:rsidP="00432EAA">
            <w:pPr>
              <w:pStyle w:val="Heading1"/>
              <w:rPr>
                <w:iCs/>
                <w:sz w:val="20"/>
              </w:rPr>
            </w:pPr>
            <w:r w:rsidRPr="000C2572">
              <w:rPr>
                <w:iCs/>
                <w:sz w:val="20"/>
              </w:rPr>
              <w:t>Digital Network Analyst</w:t>
            </w:r>
            <w:r w:rsidRPr="00E24434">
              <w:rPr>
                <w:iCs/>
                <w:sz w:val="20"/>
              </w:rPr>
              <w:t xml:space="preserve">                              </w:t>
            </w:r>
            <w:r w:rsidRPr="000C2572">
              <w:rPr>
                <w:iCs/>
                <w:sz w:val="20"/>
              </w:rPr>
              <w:t>16Jul2018 – 15Mar2021</w:t>
            </w:r>
          </w:p>
          <w:p w14:paraId="4821DF93" w14:textId="77777777" w:rsidR="00432EAA" w:rsidRPr="000C2572" w:rsidRDefault="00432EAA" w:rsidP="00432EAA">
            <w:pPr>
              <w:pStyle w:val="Heading1"/>
              <w:rPr>
                <w:iCs/>
                <w:sz w:val="20"/>
              </w:rPr>
            </w:pPr>
            <w:r w:rsidRPr="000C2572">
              <w:rPr>
                <w:iCs/>
                <w:sz w:val="20"/>
              </w:rPr>
              <w:t>Naval Information Operations Center Hawaii, Pearl Harbor, HI</w:t>
            </w:r>
          </w:p>
          <w:p w14:paraId="568AE930" w14:textId="77777777" w:rsidR="00432EAA" w:rsidRPr="000C2572" w:rsidRDefault="00432EAA" w:rsidP="00432EAA">
            <w:pPr>
              <w:pStyle w:val="Heading1"/>
              <w:numPr>
                <w:ilvl w:val="0"/>
                <w:numId w:val="1"/>
              </w:numPr>
              <w:rPr>
                <w:b w:val="0"/>
                <w:bCs/>
                <w:iCs/>
                <w:color w:val="auto"/>
                <w:sz w:val="20"/>
              </w:rPr>
            </w:pPr>
            <w:r w:rsidRPr="000C2572">
              <w:rPr>
                <w:b w:val="0"/>
                <w:bCs/>
                <w:iCs/>
                <w:color w:val="auto"/>
                <w:sz w:val="20"/>
              </w:rPr>
              <w:t>Provided target network development for USINDOPACOM objectives involving Computer Network Exploitation for foreign intelligence.</w:t>
            </w:r>
          </w:p>
          <w:p w14:paraId="66CF07F8" w14:textId="1F1D12D5" w:rsidR="00E8639E" w:rsidRPr="00117EEA" w:rsidRDefault="00432EAA" w:rsidP="00117EEA">
            <w:pPr>
              <w:pStyle w:val="Heading1"/>
              <w:numPr>
                <w:ilvl w:val="0"/>
                <w:numId w:val="1"/>
              </w:numPr>
              <w:rPr>
                <w:b w:val="0"/>
                <w:bCs/>
                <w:iCs/>
                <w:color w:val="auto"/>
                <w:sz w:val="20"/>
              </w:rPr>
            </w:pPr>
            <w:r w:rsidRPr="000C2572">
              <w:rPr>
                <w:b w:val="0"/>
                <w:bCs/>
                <w:iCs/>
                <w:color w:val="auto"/>
                <w:sz w:val="20"/>
              </w:rPr>
              <w:t>Utilized Neo4j, SQL, and Microsoft Visio to create databases and visualizations of networks.</w:t>
            </w:r>
          </w:p>
        </w:tc>
      </w:tr>
      <w:tr w:rsidR="005D36AC" w14:paraId="07C8158F" w14:textId="77777777" w:rsidTr="000C2572">
        <w:trPr>
          <w:trHeight w:val="1663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549D231C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48F7B6E3" w14:textId="76E0D81E" w:rsidR="000C2572" w:rsidRPr="00E24434" w:rsidRDefault="000C2572" w:rsidP="005E2090">
            <w:pPr>
              <w:rPr>
                <w:b/>
                <w:bCs/>
                <w:color w:val="648276" w:themeColor="accent5"/>
                <w:sz w:val="24"/>
              </w:rPr>
            </w:pPr>
            <w:r w:rsidRPr="00E24434">
              <w:rPr>
                <w:b/>
                <w:bCs/>
                <w:color w:val="648276" w:themeColor="accent5"/>
                <w:sz w:val="24"/>
              </w:rPr>
              <w:t>Skills</w:t>
            </w:r>
          </w:p>
          <w:p w14:paraId="0FBFCCA3" w14:textId="775371CF" w:rsidR="00E24434" w:rsidRPr="00E24434" w:rsidRDefault="00E24434" w:rsidP="00A26599">
            <w:pPr>
              <w:numPr>
                <w:ilvl w:val="0"/>
                <w:numId w:val="3"/>
              </w:numPr>
            </w:pPr>
            <w:r w:rsidRPr="00E24434">
              <w:rPr>
                <w:b/>
                <w:bCs/>
              </w:rPr>
              <w:t>Programming</w:t>
            </w:r>
            <w:r w:rsidRPr="00E24434">
              <w:t>:</w:t>
            </w:r>
            <w:r>
              <w:t xml:space="preserve"> </w:t>
            </w:r>
            <w:r w:rsidRPr="00E24434">
              <w:t xml:space="preserve">Python, Java, </w:t>
            </w:r>
            <w:r w:rsidR="00FD2681" w:rsidRPr="00E24434">
              <w:t>JavaScript</w:t>
            </w:r>
            <w:r w:rsidRPr="00E24434">
              <w:t>, HTML/CSS, SQL, Flask/Express Framework</w:t>
            </w:r>
          </w:p>
          <w:p w14:paraId="4C1A5232" w14:textId="607ECAB2" w:rsidR="00E24434" w:rsidRPr="00E24434" w:rsidRDefault="00E24434" w:rsidP="007A6DC0">
            <w:pPr>
              <w:numPr>
                <w:ilvl w:val="0"/>
                <w:numId w:val="3"/>
              </w:numPr>
            </w:pPr>
            <w:r w:rsidRPr="00E24434">
              <w:rPr>
                <w:b/>
                <w:bCs/>
              </w:rPr>
              <w:t>Software</w:t>
            </w:r>
            <w:r w:rsidRPr="00E24434">
              <w:t>:</w:t>
            </w:r>
            <w:r>
              <w:t xml:space="preserve"> </w:t>
            </w:r>
            <w:r w:rsidRPr="00E24434">
              <w:t>Visual Studio, GitHub, Splunk, JIRA, MS Office, Neo4j, Azure Cloud/Sentinel, Wireshark, TCPdump, Snort, VMWare</w:t>
            </w:r>
          </w:p>
          <w:p w14:paraId="28D01EDC" w14:textId="10A8A751" w:rsidR="00E24434" w:rsidRPr="00E24434" w:rsidRDefault="00E24434" w:rsidP="008D7F8B">
            <w:pPr>
              <w:numPr>
                <w:ilvl w:val="0"/>
                <w:numId w:val="3"/>
              </w:numPr>
            </w:pPr>
            <w:r w:rsidRPr="00E24434">
              <w:rPr>
                <w:b/>
                <w:bCs/>
              </w:rPr>
              <w:t>Operating Systems</w:t>
            </w:r>
            <w:r w:rsidRPr="00E24434">
              <w:t>:</w:t>
            </w:r>
            <w:r>
              <w:t xml:space="preserve"> </w:t>
            </w:r>
            <w:r w:rsidRPr="00E24434">
              <w:t>Windows, Unix, Kali, CentOS, Debian, Cisco IOS</w:t>
            </w:r>
          </w:p>
          <w:p w14:paraId="2B58C69C" w14:textId="646929B8" w:rsidR="00E8639E" w:rsidRDefault="00E24434" w:rsidP="00E24434">
            <w:pPr>
              <w:numPr>
                <w:ilvl w:val="0"/>
                <w:numId w:val="3"/>
              </w:numPr>
            </w:pPr>
            <w:r w:rsidRPr="00E24434">
              <w:rPr>
                <w:b/>
                <w:bCs/>
              </w:rPr>
              <w:t>Networking</w:t>
            </w:r>
            <w:r w:rsidRPr="00E24434">
              <w:t>:</w:t>
            </w:r>
            <w:r>
              <w:t xml:space="preserve"> </w:t>
            </w:r>
            <w:r w:rsidRPr="00E24434">
              <w:t>TCP/IP, DNS, DHCP, SNMP, FTP, SSH, Network Security, Network Design, and Troubleshooting</w:t>
            </w:r>
          </w:p>
        </w:tc>
      </w:tr>
    </w:tbl>
    <w:p w14:paraId="060FEFB1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681B1" w14:textId="77777777" w:rsidR="006E56E7" w:rsidRDefault="006E56E7" w:rsidP="00F316AD">
      <w:r>
        <w:separator/>
      </w:r>
    </w:p>
  </w:endnote>
  <w:endnote w:type="continuationSeparator" w:id="0">
    <w:p w14:paraId="2780E468" w14:textId="77777777" w:rsidR="006E56E7" w:rsidRDefault="006E56E7" w:rsidP="00F316AD">
      <w:r>
        <w:continuationSeparator/>
      </w:r>
    </w:p>
  </w:endnote>
  <w:endnote w:type="continuationNotice" w:id="1">
    <w:p w14:paraId="74A54600" w14:textId="77777777" w:rsidR="006E56E7" w:rsidRDefault="006E5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32CE" w14:textId="77777777" w:rsidR="006E56E7" w:rsidRDefault="006E56E7" w:rsidP="00F316AD">
      <w:r>
        <w:separator/>
      </w:r>
    </w:p>
  </w:footnote>
  <w:footnote w:type="continuationSeparator" w:id="0">
    <w:p w14:paraId="5FE2283D" w14:textId="77777777" w:rsidR="006E56E7" w:rsidRDefault="006E56E7" w:rsidP="00F316AD">
      <w:r>
        <w:continuationSeparator/>
      </w:r>
    </w:p>
  </w:footnote>
  <w:footnote w:type="continuationNotice" w:id="1">
    <w:p w14:paraId="51723628" w14:textId="77777777" w:rsidR="006E56E7" w:rsidRDefault="006E56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279"/>
    <w:multiLevelType w:val="hybridMultilevel"/>
    <w:tmpl w:val="F0A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3B4"/>
    <w:multiLevelType w:val="hybridMultilevel"/>
    <w:tmpl w:val="93C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42BB"/>
    <w:multiLevelType w:val="hybridMultilevel"/>
    <w:tmpl w:val="8F9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4AA6"/>
    <w:multiLevelType w:val="hybridMultilevel"/>
    <w:tmpl w:val="FD8C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DB1"/>
    <w:multiLevelType w:val="hybridMultilevel"/>
    <w:tmpl w:val="C33E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D2183"/>
    <w:multiLevelType w:val="hybridMultilevel"/>
    <w:tmpl w:val="D0D2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5D0"/>
    <w:multiLevelType w:val="hybridMultilevel"/>
    <w:tmpl w:val="56D0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9729">
    <w:abstractNumId w:val="4"/>
  </w:num>
  <w:num w:numId="2" w16cid:durableId="80680921">
    <w:abstractNumId w:val="1"/>
  </w:num>
  <w:num w:numId="3" w16cid:durableId="29963429">
    <w:abstractNumId w:val="3"/>
  </w:num>
  <w:num w:numId="4" w16cid:durableId="977883812">
    <w:abstractNumId w:val="1"/>
  </w:num>
  <w:num w:numId="5" w16cid:durableId="2060930021">
    <w:abstractNumId w:val="5"/>
  </w:num>
  <w:num w:numId="6" w16cid:durableId="1465924005">
    <w:abstractNumId w:val="6"/>
  </w:num>
  <w:num w:numId="7" w16cid:durableId="46074710">
    <w:abstractNumId w:val="0"/>
  </w:num>
  <w:num w:numId="8" w16cid:durableId="1259633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72"/>
    <w:rsid w:val="0001399F"/>
    <w:rsid w:val="0009190E"/>
    <w:rsid w:val="00095D41"/>
    <w:rsid w:val="000C2572"/>
    <w:rsid w:val="000C6F6F"/>
    <w:rsid w:val="000E1D44"/>
    <w:rsid w:val="00117EEA"/>
    <w:rsid w:val="001A375F"/>
    <w:rsid w:val="001C10D4"/>
    <w:rsid w:val="001F1F0D"/>
    <w:rsid w:val="0020696E"/>
    <w:rsid w:val="002356A2"/>
    <w:rsid w:val="0024775A"/>
    <w:rsid w:val="00263514"/>
    <w:rsid w:val="002C7FF4"/>
    <w:rsid w:val="002D12DA"/>
    <w:rsid w:val="003019B2"/>
    <w:rsid w:val="0033344B"/>
    <w:rsid w:val="0034688D"/>
    <w:rsid w:val="0038228A"/>
    <w:rsid w:val="00396742"/>
    <w:rsid w:val="003C2711"/>
    <w:rsid w:val="003C5EBC"/>
    <w:rsid w:val="0040233B"/>
    <w:rsid w:val="00432EAA"/>
    <w:rsid w:val="004D7567"/>
    <w:rsid w:val="00507E93"/>
    <w:rsid w:val="00511A6E"/>
    <w:rsid w:val="0052130C"/>
    <w:rsid w:val="00537EB8"/>
    <w:rsid w:val="0057534A"/>
    <w:rsid w:val="005D0A02"/>
    <w:rsid w:val="005D36AC"/>
    <w:rsid w:val="005E2090"/>
    <w:rsid w:val="005E7956"/>
    <w:rsid w:val="00605A5B"/>
    <w:rsid w:val="006C60E6"/>
    <w:rsid w:val="006D2DE6"/>
    <w:rsid w:val="006E22BC"/>
    <w:rsid w:val="006E56E7"/>
    <w:rsid w:val="006E70D3"/>
    <w:rsid w:val="007727A1"/>
    <w:rsid w:val="007B0F94"/>
    <w:rsid w:val="007C14FA"/>
    <w:rsid w:val="007C75FB"/>
    <w:rsid w:val="007D47E5"/>
    <w:rsid w:val="00815943"/>
    <w:rsid w:val="00843C42"/>
    <w:rsid w:val="00860DB6"/>
    <w:rsid w:val="0088104A"/>
    <w:rsid w:val="00896FA4"/>
    <w:rsid w:val="008B4D2C"/>
    <w:rsid w:val="008B507E"/>
    <w:rsid w:val="00967194"/>
    <w:rsid w:val="0099062D"/>
    <w:rsid w:val="00993257"/>
    <w:rsid w:val="0099359E"/>
    <w:rsid w:val="009941DA"/>
    <w:rsid w:val="009E151B"/>
    <w:rsid w:val="009F7A05"/>
    <w:rsid w:val="00A04512"/>
    <w:rsid w:val="00A06E97"/>
    <w:rsid w:val="00A24F4D"/>
    <w:rsid w:val="00A30F44"/>
    <w:rsid w:val="00A36128"/>
    <w:rsid w:val="00A54BE1"/>
    <w:rsid w:val="00A77921"/>
    <w:rsid w:val="00A85652"/>
    <w:rsid w:val="00AB2CDC"/>
    <w:rsid w:val="00AD6C78"/>
    <w:rsid w:val="00B111F4"/>
    <w:rsid w:val="00B2124F"/>
    <w:rsid w:val="00B575FB"/>
    <w:rsid w:val="00B61512"/>
    <w:rsid w:val="00B6190E"/>
    <w:rsid w:val="00BC26E3"/>
    <w:rsid w:val="00BD4217"/>
    <w:rsid w:val="00BE6AAE"/>
    <w:rsid w:val="00C1095A"/>
    <w:rsid w:val="00C2482D"/>
    <w:rsid w:val="00C42F47"/>
    <w:rsid w:val="00C45E73"/>
    <w:rsid w:val="00C55D85"/>
    <w:rsid w:val="00C81523"/>
    <w:rsid w:val="00CA2273"/>
    <w:rsid w:val="00CB3F40"/>
    <w:rsid w:val="00CD50FD"/>
    <w:rsid w:val="00D05944"/>
    <w:rsid w:val="00D47124"/>
    <w:rsid w:val="00D54F68"/>
    <w:rsid w:val="00D93B73"/>
    <w:rsid w:val="00DA0D2A"/>
    <w:rsid w:val="00DD5D7B"/>
    <w:rsid w:val="00E24434"/>
    <w:rsid w:val="00E8639E"/>
    <w:rsid w:val="00F1738E"/>
    <w:rsid w:val="00F2368E"/>
    <w:rsid w:val="00F316AD"/>
    <w:rsid w:val="00F4501B"/>
    <w:rsid w:val="00FC5B3E"/>
    <w:rsid w:val="00FD2681"/>
    <w:rsid w:val="00F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ED32"/>
  <w15:chartTrackingRefBased/>
  <w15:docId w15:val="{57BCFBDE-F012-434B-8112-7582C09D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E244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A36128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3C271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ichael-rodriguez-b00765129/" TargetMode="External"/><Relationship Id="rId5" Type="http://schemas.openxmlformats.org/officeDocument/2006/relationships/styles" Target="styles.xml"/><Relationship Id="rId10" Type="http://schemas.openxmlformats.org/officeDocument/2006/relationships/hyperlink" Target="mailto:mhrodvvv@proton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h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C80FFA4FDD40E18790BD6B22DB2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8BA1-55A2-41A9-8C6B-C1F1B0944B2B}"/>
      </w:docPartPr>
      <w:docPartBody>
        <w:p w:rsidR="00DB04BA" w:rsidRDefault="00000000">
          <w:pPr>
            <w:pStyle w:val="6FC80FFA4FDD40E18790BD6B22DB26E6"/>
          </w:pPr>
          <w:r w:rsidRPr="00605A5B">
            <w:t>Contact</w:t>
          </w:r>
        </w:p>
      </w:docPartBody>
    </w:docPart>
    <w:docPart>
      <w:docPartPr>
        <w:name w:val="0D1574E91C384B47A63F100E345B0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D4A4E-79C3-4749-A22F-610F67AF7A43}"/>
      </w:docPartPr>
      <w:docPartBody>
        <w:p w:rsidR="00DB04BA" w:rsidRDefault="00000000">
          <w:pPr>
            <w:pStyle w:val="0D1574E91C384B47A63F100E345B0D0B"/>
          </w:pPr>
          <w:r>
            <w:t>Education</w:t>
          </w:r>
        </w:p>
      </w:docPartBody>
    </w:docPart>
    <w:docPart>
      <w:docPartPr>
        <w:name w:val="A86ACF661AA04CF29FC1B7400A8A7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5562A-A65A-48F1-9943-452453F3AB60}"/>
      </w:docPartPr>
      <w:docPartBody>
        <w:p w:rsidR="00DB04BA" w:rsidRDefault="00000000">
          <w:pPr>
            <w:pStyle w:val="A86ACF661AA04CF29FC1B7400A8A785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3E"/>
    <w:rsid w:val="000B463E"/>
    <w:rsid w:val="000D5767"/>
    <w:rsid w:val="00172778"/>
    <w:rsid w:val="001C10D4"/>
    <w:rsid w:val="0052130C"/>
    <w:rsid w:val="006A75B9"/>
    <w:rsid w:val="006E22BC"/>
    <w:rsid w:val="009D22B8"/>
    <w:rsid w:val="009F7A05"/>
    <w:rsid w:val="00C01A4E"/>
    <w:rsid w:val="00C2482D"/>
    <w:rsid w:val="00D2383F"/>
    <w:rsid w:val="00DB04BA"/>
    <w:rsid w:val="00E3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C80FFA4FDD40E18790BD6B22DB26E6">
    <w:name w:val="6FC80FFA4FDD40E18790BD6B22DB26E6"/>
  </w:style>
  <w:style w:type="paragraph" w:customStyle="1" w:styleId="0D1574E91C384B47A63F100E345B0D0B">
    <w:name w:val="0D1574E91C384B47A63F100E345B0D0B"/>
  </w:style>
  <w:style w:type="paragraph" w:customStyle="1" w:styleId="A86ACF661AA04CF29FC1B7400A8A7857">
    <w:name w:val="A86ACF661AA04CF29FC1B7400A8A7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315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18</cp:revision>
  <dcterms:created xsi:type="dcterms:W3CDTF">2024-09-18T23:50:00Z</dcterms:created>
  <dcterms:modified xsi:type="dcterms:W3CDTF">2024-10-04T22:51:00Z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